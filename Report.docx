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630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mallCaps/>
          <w:sz w:val="4"/>
          <w:szCs w:val="4"/>
        </w:rPr>
      </w:sdtEndPr>
      <w:sdtContent>
        <w:p w14:paraId="5B366F37" w14:textId="7B9F7616" w:rsidR="00B23CE6" w:rsidRDefault="00B23C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269504" wp14:editId="083CF78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2540" b="3175"/>
                    <wp:wrapNone/>
                    <wp:docPr id="471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Τίτλος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1B1DB8" w14:textId="2965D725" w:rsidR="00B23CE6" w:rsidRPr="00B23CE6" w:rsidRDefault="00216D33" w:rsidP="00B23CE6">
                                    <w:pPr>
                                      <w:pStyle w:val="a3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216D33">
                                      <w:rPr>
                                        <w:color w:val="FFFFFF" w:themeColor="background1"/>
                                      </w:rPr>
                                      <w:t>Διαδικτυακά και Φορητά Πληροφοριακά Συστήματα</w:t>
                                    </w:r>
                                  </w:p>
                                </w:sdtContent>
                              </w:sdt>
                              <w:p w14:paraId="0F4FED85" w14:textId="77777777" w:rsidR="00B23CE6" w:rsidRDefault="00B23CE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Απόσπασμα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857BA59" w14:textId="7D71D78B" w:rsidR="00B23CE6" w:rsidRDefault="00216D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A37F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Κρουστάλη Μαρία</w:t>
                                    </w:r>
                                    <w:r w:rsidR="00C50AF6" w:rsidRPr="00A37F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, e18084</w:t>
                                    </w:r>
                                    <w:r w:rsidR="00A37F65" w:rsidRPr="00A37F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37F65" w:rsidRPr="00A37F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mariakroust.mk.mk@gmail</w:t>
                                    </w:r>
                                    <w:proofErr w:type="spellEnd"/>
                                    <w:r w:rsidR="00A37F65" w:rsidRPr="00A37F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  <w:r w:rsidR="00A37F6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n-GB"/>
                                      </w:rPr>
                                      <w:t>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1269504" id="Ορθογώνιο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" fillcolor="#9f2936 [3205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Τίτλος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41B1DB8" w14:textId="2965D725" w:rsidR="00B23CE6" w:rsidRPr="00B23CE6" w:rsidRDefault="00216D33" w:rsidP="00B23CE6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216D33">
                                <w:rPr>
                                  <w:color w:val="FFFFFF" w:themeColor="background1"/>
                                </w:rPr>
                                <w:t>Διαδικτυακά και Φορητά Πληροφοριακά Συστήματα</w:t>
                              </w:r>
                            </w:p>
                          </w:sdtContent>
                        </w:sdt>
                        <w:p w14:paraId="0F4FED85" w14:textId="77777777" w:rsidR="00B23CE6" w:rsidRDefault="00B23CE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Απόσπασμα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857BA59" w14:textId="7D71D78B" w:rsidR="00B23CE6" w:rsidRDefault="00216D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A37F6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Κρουστάλη Μαρία</w:t>
                              </w:r>
                              <w:r w:rsidR="00C50AF6" w:rsidRPr="00A37F6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, e18084</w:t>
                              </w:r>
                              <w:r w:rsidR="00A37F65" w:rsidRPr="00A37F6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A37F65" w:rsidRPr="00A37F6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mariakroust.mk.mk@gmail</w:t>
                              </w:r>
                              <w:proofErr w:type="spellEnd"/>
                              <w:r w:rsidR="00A37F65" w:rsidRPr="00A37F6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.</w:t>
                              </w:r>
                              <w:r w:rsidR="00A37F65"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n-GB"/>
                                </w:rPr>
                                <w:t>com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847382" wp14:editId="59501E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5519420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Ορθογώνιο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6C99EA" w14:textId="3C3A2B39" w:rsidR="00B23CE6" w:rsidRPr="00A37F65" w:rsidRDefault="00216D33">
                                <w:pPr>
                                  <w:pStyle w:val="af7"/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A37F65"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A37F65"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  <w:vertAlign w:val="superscript"/>
                                  </w:rPr>
                                  <w:t>η</w:t>
                                </w:r>
                                <w:r w:rsidRPr="00A37F65"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Υποχρεωτική Εργασία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9847382" id="Ορθογώνιο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" fillcolor="#323232 [3215]" stroked="f" strokeweight="1pt">
                    <v:textbox inset="14.4pt,,14.4pt">
                      <w:txbxContent>
                        <w:p w14:paraId="666C99EA" w14:textId="3C3A2B39" w:rsidR="00B23CE6" w:rsidRPr="00A37F65" w:rsidRDefault="00216D33">
                          <w:pPr>
                            <w:pStyle w:val="af7"/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37F65"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A37F65"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  <w:vertAlign w:val="superscript"/>
                            </w:rPr>
                            <w:t>η</w:t>
                          </w:r>
                          <w:r w:rsidRPr="00A37F65"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</w:rPr>
                            <w:t xml:space="preserve"> Υποχρεωτική Εργασία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2556593" w14:textId="77777777" w:rsidR="00B23CE6" w:rsidRDefault="00B23CE6"/>
        <w:p w14:paraId="3AE8CE35" w14:textId="77777777" w:rsidR="009415B1" w:rsidRDefault="009415B1" w:rsidP="00B84131"/>
        <w:p w14:paraId="59219897" w14:textId="77777777" w:rsidR="009415B1" w:rsidRDefault="009415B1" w:rsidP="00B84131"/>
        <w:p w14:paraId="6D547619" w14:textId="77777777" w:rsidR="009415B1" w:rsidRDefault="009415B1" w:rsidP="00B84131"/>
        <w:p w14:paraId="280FD59D" w14:textId="77777777" w:rsidR="009415B1" w:rsidRDefault="009415B1" w:rsidP="00B84131"/>
        <w:p w14:paraId="6BF8AFB1" w14:textId="77777777" w:rsidR="009415B1" w:rsidRDefault="009415B1" w:rsidP="00B84131"/>
        <w:p w14:paraId="46C03385" w14:textId="77777777" w:rsidR="009415B1" w:rsidRDefault="009415B1" w:rsidP="00B84131"/>
        <w:p w14:paraId="516BB806" w14:textId="77777777" w:rsidR="009415B1" w:rsidRDefault="009415B1" w:rsidP="00B84131"/>
        <w:p w14:paraId="379896BD" w14:textId="77777777" w:rsidR="009415B1" w:rsidRDefault="009415B1" w:rsidP="00B84131"/>
        <w:p w14:paraId="49C78919" w14:textId="77777777" w:rsidR="009415B1" w:rsidRDefault="009415B1" w:rsidP="00B84131"/>
        <w:p w14:paraId="5D7422F0" w14:textId="77777777" w:rsidR="009415B1" w:rsidRDefault="009415B1" w:rsidP="00B84131"/>
        <w:p w14:paraId="36FE72DF" w14:textId="77777777" w:rsidR="009415B1" w:rsidRDefault="009415B1" w:rsidP="00B84131"/>
        <w:p w14:paraId="6B8A9AF5" w14:textId="77777777" w:rsidR="009415B1" w:rsidRDefault="009415B1" w:rsidP="00B84131"/>
        <w:p w14:paraId="02BCD714" w14:textId="77777777" w:rsidR="009415B1" w:rsidRDefault="009415B1" w:rsidP="00B84131"/>
        <w:p w14:paraId="3FD851B9" w14:textId="77777777" w:rsidR="009415B1" w:rsidRDefault="009415B1" w:rsidP="00B84131"/>
        <w:p w14:paraId="4048B4CB" w14:textId="77777777" w:rsidR="009415B1" w:rsidRDefault="009415B1" w:rsidP="00B84131"/>
        <w:p w14:paraId="57777826" w14:textId="77777777" w:rsidR="009415B1" w:rsidRDefault="009415B1" w:rsidP="00B84131"/>
        <w:p w14:paraId="18B2D095" w14:textId="77777777" w:rsidR="009415B1" w:rsidRDefault="009415B1" w:rsidP="00B84131"/>
        <w:p w14:paraId="4540FFED" w14:textId="77777777" w:rsidR="009415B1" w:rsidRDefault="009415B1" w:rsidP="00B84131"/>
        <w:p w14:paraId="4440E6DD" w14:textId="77777777" w:rsidR="009415B1" w:rsidRDefault="009415B1" w:rsidP="00B84131"/>
        <w:p w14:paraId="67D3113E" w14:textId="77777777" w:rsidR="009415B1" w:rsidRDefault="009415B1" w:rsidP="00B84131"/>
        <w:p w14:paraId="481B70E6" w14:textId="77777777" w:rsidR="009415B1" w:rsidRDefault="009415B1" w:rsidP="00B84131"/>
        <w:p w14:paraId="6FB89AEE" w14:textId="77777777" w:rsidR="009415B1" w:rsidRDefault="009415B1" w:rsidP="00B84131"/>
        <w:p w14:paraId="1C56FBA5" w14:textId="77777777" w:rsidR="009415B1" w:rsidRDefault="009415B1" w:rsidP="00B84131"/>
        <w:p w14:paraId="45FB7E53" w14:textId="77777777" w:rsidR="009415B1" w:rsidRDefault="009415B1" w:rsidP="00B84131"/>
        <w:p w14:paraId="524A50C0" w14:textId="77777777" w:rsidR="009415B1" w:rsidRDefault="009415B1" w:rsidP="00B84131"/>
        <w:p w14:paraId="50C09FF7" w14:textId="77777777" w:rsidR="009415B1" w:rsidRDefault="009415B1" w:rsidP="00B84131"/>
        <w:p w14:paraId="22CD1A45" w14:textId="77777777" w:rsidR="009415B1" w:rsidRDefault="009415B1" w:rsidP="00B84131"/>
        <w:p w14:paraId="7605076A" w14:textId="77777777" w:rsidR="009415B1" w:rsidRDefault="009415B1" w:rsidP="00B84131"/>
        <w:sdt>
          <w:sdtPr>
            <w:id w:val="211215476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sdtEndPr>
          <w:sdtContent>
            <w:p w14:paraId="1F7D9AA9" w14:textId="32241080" w:rsidR="009415B1" w:rsidRPr="009415B1" w:rsidRDefault="009415B1" w:rsidP="009415B1">
              <w:pPr>
                <w:pStyle w:val="a7"/>
              </w:pPr>
              <w:r>
                <w:t>Περιεχόμενα</w:t>
              </w:r>
            </w:p>
            <w:p w14:paraId="70ADB809" w14:textId="45D6C1CF" w:rsidR="00F37CDB" w:rsidRDefault="009415B1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845921" w:history="1">
                <w:r w:rsidR="00F37CDB" w:rsidRPr="00C33D42">
                  <w:rPr>
                    <w:rStyle w:val="-0"/>
                    <w:noProof/>
                    <w:lang w:val="en-GB"/>
                  </w:rPr>
                  <w:t>Navigation Menu</w:t>
                </w:r>
                <w:r w:rsidR="00F37CDB">
                  <w:rPr>
                    <w:noProof/>
                    <w:webHidden/>
                  </w:rPr>
                  <w:tab/>
                </w:r>
                <w:r w:rsidR="00F37CDB">
                  <w:rPr>
                    <w:noProof/>
                    <w:webHidden/>
                  </w:rPr>
                  <w:fldChar w:fldCharType="begin"/>
                </w:r>
                <w:r w:rsidR="00F37CDB">
                  <w:rPr>
                    <w:noProof/>
                    <w:webHidden/>
                  </w:rPr>
                  <w:instrText xml:space="preserve"> PAGEREF _Toc73845921 \h </w:instrText>
                </w:r>
                <w:r w:rsidR="00F37CDB">
                  <w:rPr>
                    <w:noProof/>
                    <w:webHidden/>
                  </w:rPr>
                </w:r>
                <w:r w:rsidR="00F37CDB">
                  <w:rPr>
                    <w:noProof/>
                    <w:webHidden/>
                  </w:rPr>
                  <w:fldChar w:fldCharType="separate"/>
                </w:r>
                <w:r w:rsidR="00F37CDB">
                  <w:rPr>
                    <w:noProof/>
                    <w:webHidden/>
                  </w:rPr>
                  <w:t>2</w:t>
                </w:r>
                <w:r w:rsidR="00F37CDB">
                  <w:rPr>
                    <w:noProof/>
                    <w:webHidden/>
                  </w:rPr>
                  <w:fldChar w:fldCharType="end"/>
                </w:r>
              </w:hyperlink>
            </w:p>
            <w:p w14:paraId="537A29E7" w14:textId="65AE6962" w:rsidR="00F37CDB" w:rsidRDefault="00F37CDB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hyperlink w:anchor="_Toc73845922" w:history="1">
                <w:r w:rsidRPr="00C33D42">
                  <w:rPr>
                    <w:rStyle w:val="-0"/>
                    <w:noProof/>
                    <w:lang w:val="en-GB"/>
                  </w:rPr>
                  <w:t>Interface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_Toc73845922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A66DD8" w14:textId="47C07A7B" w:rsidR="00F37CDB" w:rsidRDefault="00F37CDB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hyperlink w:anchor="_Toc73845923" w:history="1">
                <w:r w:rsidRPr="00C33D42">
                  <w:rPr>
                    <w:rStyle w:val="-0"/>
                    <w:noProof/>
                    <w:lang w:val="en-GB"/>
                  </w:rPr>
                  <w:t>Interface</w:t>
                </w:r>
                <w:r w:rsidRPr="00C33D42">
                  <w:rPr>
                    <w:rStyle w:val="-0"/>
                    <w:noProof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_Toc73845923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D0B2A9" w14:textId="1D2D9DE9" w:rsidR="00F37CDB" w:rsidRDefault="00F37CDB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hyperlink w:anchor="_Toc73845924" w:history="1">
                <w:r w:rsidRPr="00C33D42">
                  <w:rPr>
                    <w:rStyle w:val="-0"/>
                    <w:noProof/>
                    <w:lang w:val="en-GB"/>
                  </w:rPr>
                  <w:t>Interface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_Toc73845924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62EA43" w14:textId="004CC6E5" w:rsidR="00F37CDB" w:rsidRDefault="00F37CDB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hyperlink w:anchor="_Toc73845925" w:history="1">
                <w:r w:rsidRPr="00C33D42">
                  <w:rPr>
                    <w:rStyle w:val="-0"/>
                    <w:noProof/>
                    <w:lang w:val="en-GB"/>
                  </w:rPr>
                  <w:t>Interface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_Toc73845925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C2099F" w14:textId="7A2C0547" w:rsidR="00F37CDB" w:rsidRDefault="00F37CDB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hyperlink w:anchor="_Toc73845926" w:history="1">
                <w:r w:rsidRPr="00C33D42">
                  <w:rPr>
                    <w:rStyle w:val="-0"/>
                    <w:noProof/>
                    <w:lang w:val="en-GB"/>
                  </w:rPr>
                  <w:t>Interface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_Toc73845926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F7E736" w14:textId="43DFBC94" w:rsidR="00F37CDB" w:rsidRDefault="00F37CDB">
              <w:pPr>
                <w:pStyle w:val="10"/>
                <w:tabs>
                  <w:tab w:val="right" w:leader="dot" w:pos="9017"/>
                </w:tabs>
                <w:rPr>
                  <w:noProof/>
                  <w:lang w:eastAsia="el-GR"/>
                </w:rPr>
              </w:pPr>
              <w:hyperlink w:anchor="_Toc73845927" w:history="1">
                <w:r w:rsidRPr="00C33D42">
                  <w:rPr>
                    <w:rStyle w:val="-0"/>
                    <w:noProof/>
                    <w:lang w:val="en-GB"/>
                  </w:rPr>
                  <w:t>Interface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_Toc73845927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E1770" w14:textId="3C6DE346" w:rsidR="009415B1" w:rsidRDefault="009415B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3408301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3E4FD0F9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756F024F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4662C4B5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50D39DEB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7200BCB5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3FB87C93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6395D4CE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75543E6B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532AE845" w14:textId="77777777" w:rsidR="009415B1" w:rsidRDefault="009415B1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0F90E2BC" w14:textId="7E40E0B1" w:rsidR="00F653A7" w:rsidRDefault="00F653A7" w:rsidP="00B84131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</w:p>
        <w:p w14:paraId="19F8F39E" w14:textId="636AB28F" w:rsidR="00F37CDB" w:rsidRDefault="00F37CDB" w:rsidP="00F37CDB">
          <w:pPr>
            <w:pStyle w:val="1"/>
            <w:rPr>
              <w:lang w:val="en-GB"/>
            </w:rPr>
          </w:pPr>
          <w:bookmarkStart w:id="0" w:name="_Toc73845921"/>
          <w:r>
            <w:rPr>
              <w:lang w:val="en-GB"/>
            </w:rPr>
            <w:lastRenderedPageBreak/>
            <w:t>Navigation Menu</w:t>
          </w:r>
          <w:bookmarkEnd w:id="0"/>
        </w:p>
        <w:p w14:paraId="0F50F8FC" w14:textId="11A9D8BE" w:rsidR="00F37CDB" w:rsidRPr="004F7824" w:rsidRDefault="004F7824" w:rsidP="00F37CDB">
          <w:pPr>
            <w:rPr>
              <w:lang w:val="en-GB"/>
            </w:rPr>
          </w:pPr>
          <w:r>
            <w:rPr>
              <w:lang w:val="en-GB"/>
            </w:rPr>
            <w:t xml:space="preserve">To </w:t>
          </w:r>
        </w:p>
        <w:p w14:paraId="0052F9F9" w14:textId="16369579" w:rsidR="00F767CF" w:rsidRDefault="00F767CF" w:rsidP="00F767CF">
          <w:pPr>
            <w:pStyle w:val="1"/>
            <w:rPr>
              <w:lang w:val="en-GB"/>
            </w:rPr>
          </w:pPr>
          <w:bookmarkStart w:id="1" w:name="_Toc73845922"/>
          <w:r>
            <w:rPr>
              <w:lang w:val="en-GB"/>
            </w:rPr>
            <w:t>Interface 1</w:t>
          </w:r>
          <w:bookmarkEnd w:id="1"/>
        </w:p>
        <w:p w14:paraId="4710FC5A" w14:textId="64B7E7B4" w:rsidR="00F767CF" w:rsidRPr="00873FB2" w:rsidRDefault="00873FB2" w:rsidP="00F767CF">
          <w:r>
            <w:t xml:space="preserve">Σε αυτό το </w:t>
          </w:r>
          <w:r>
            <w:rPr>
              <w:lang w:val="en-GB"/>
            </w:rPr>
            <w:t>interface</w:t>
          </w:r>
          <w:r w:rsidRPr="00873FB2">
            <w:t xml:space="preserve"> </w:t>
          </w:r>
          <w:r>
            <w:t xml:space="preserve">υπάρχουν 3 </w:t>
          </w:r>
          <w:r>
            <w:rPr>
              <w:lang w:val="en-GB"/>
            </w:rPr>
            <w:t>sections</w:t>
          </w:r>
          <w:r>
            <w:t xml:space="preserve">, </w:t>
          </w:r>
          <w:r w:rsidR="00600A8E">
            <w:t>«Ποιοι είμαστε?», «Οι Υπηρεσίες μας»</w:t>
          </w:r>
          <w:r w:rsidR="007F0E9D" w:rsidRPr="007F0E9D">
            <w:t xml:space="preserve"> </w:t>
          </w:r>
          <w:r w:rsidR="007F0E9D">
            <w:t>και</w:t>
          </w:r>
          <w:r w:rsidR="00600A8E">
            <w:t xml:space="preserve"> «</w:t>
          </w:r>
          <w:r w:rsidR="007F0E9D">
            <w:rPr>
              <w:lang w:val="en-GB"/>
            </w:rPr>
            <w:t>Gallery</w:t>
          </w:r>
          <w:r w:rsidR="00600A8E">
            <w:t>»</w:t>
          </w:r>
          <w:r w:rsidR="007F0E9D">
            <w:t>.</w:t>
          </w:r>
        </w:p>
        <w:p w14:paraId="219D4C73" w14:textId="77777777" w:rsidR="00F767CF" w:rsidRPr="00873FB2" w:rsidRDefault="00F767CF" w:rsidP="00F767CF">
          <w:pPr>
            <w:pStyle w:val="1"/>
          </w:pPr>
          <w:bookmarkStart w:id="2" w:name="_Toc73845923"/>
          <w:r>
            <w:rPr>
              <w:lang w:val="en-GB"/>
            </w:rPr>
            <w:t>Interface</w:t>
          </w:r>
          <w:r w:rsidRPr="00873FB2">
            <w:t xml:space="preserve"> 2</w:t>
          </w:r>
          <w:bookmarkEnd w:id="2"/>
        </w:p>
        <w:p w14:paraId="5F0C68BF" w14:textId="77777777" w:rsidR="00F767CF" w:rsidRDefault="00F767CF" w:rsidP="00F767CF">
          <w:pPr>
            <w:pStyle w:val="1"/>
            <w:rPr>
              <w:lang w:val="en-GB"/>
            </w:rPr>
          </w:pPr>
          <w:bookmarkStart w:id="3" w:name="_Toc73845924"/>
          <w:r>
            <w:rPr>
              <w:lang w:val="en-GB"/>
            </w:rPr>
            <w:t>Interface 3</w:t>
          </w:r>
          <w:bookmarkEnd w:id="3"/>
        </w:p>
        <w:p w14:paraId="22306E84" w14:textId="77777777" w:rsidR="00F767CF" w:rsidRDefault="00F767CF" w:rsidP="00F767CF">
          <w:pPr>
            <w:pStyle w:val="1"/>
            <w:rPr>
              <w:lang w:val="en-GB"/>
            </w:rPr>
          </w:pPr>
          <w:bookmarkStart w:id="4" w:name="_Toc73845925"/>
          <w:r>
            <w:rPr>
              <w:lang w:val="en-GB"/>
            </w:rPr>
            <w:t>Interface 4</w:t>
          </w:r>
          <w:bookmarkEnd w:id="4"/>
        </w:p>
        <w:p w14:paraId="357966CA" w14:textId="77777777" w:rsidR="00F767CF" w:rsidRDefault="00F767CF" w:rsidP="00F767CF">
          <w:pPr>
            <w:pStyle w:val="1"/>
            <w:rPr>
              <w:lang w:val="en-GB"/>
            </w:rPr>
          </w:pPr>
          <w:bookmarkStart w:id="5" w:name="_Toc73845926"/>
          <w:r>
            <w:rPr>
              <w:lang w:val="en-GB"/>
            </w:rPr>
            <w:t>Interface 5</w:t>
          </w:r>
          <w:bookmarkEnd w:id="5"/>
        </w:p>
        <w:p w14:paraId="1DF8F62F" w14:textId="2B067B91" w:rsidR="00B84131" w:rsidRPr="00F767CF" w:rsidRDefault="00F767CF" w:rsidP="00F767CF">
          <w:pPr>
            <w:pStyle w:val="1"/>
            <w:rPr>
              <w:lang w:val="en-GB"/>
            </w:rPr>
          </w:pPr>
          <w:bookmarkStart w:id="6" w:name="_Toc73845927"/>
          <w:r>
            <w:rPr>
              <w:lang w:val="en-GB"/>
            </w:rPr>
            <w:t>Interface 6</w:t>
          </w:r>
        </w:p>
      </w:sdtContent>
    </w:sdt>
    <w:bookmarkEnd w:id="6" w:displacedByCustomXml="prev"/>
    <w:p w14:paraId="3F76A072" w14:textId="77777777" w:rsidR="00B84131" w:rsidRPr="00855982" w:rsidRDefault="00B84131" w:rsidP="00B84131"/>
    <w:sectPr w:rsidR="00B84131" w:rsidRPr="00855982" w:rsidSect="00B23CE6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1FF8" w14:textId="77777777" w:rsidR="00B23CE6" w:rsidRDefault="00B23CE6" w:rsidP="00855982">
      <w:pPr>
        <w:spacing w:after="0" w:line="240" w:lineRule="auto"/>
      </w:pPr>
      <w:r>
        <w:separator/>
      </w:r>
    </w:p>
  </w:endnote>
  <w:endnote w:type="continuationSeparator" w:id="0">
    <w:p w14:paraId="31F7FF1E" w14:textId="77777777" w:rsidR="00B23CE6" w:rsidRDefault="00B23CE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427B6" w14:textId="77777777" w:rsidR="00855982" w:rsidRDefault="00855982">
        <w:pPr>
          <w:pStyle w:val="a5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4E1C36">
          <w:rPr>
            <w:noProof/>
            <w:lang w:bidi="el-GR"/>
          </w:rPr>
          <w:t>0</w:t>
        </w:r>
        <w:r>
          <w:rPr>
            <w:noProof/>
            <w:lang w:bidi="el-G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9147" w14:textId="77777777" w:rsidR="00B23CE6" w:rsidRDefault="00B23CE6" w:rsidP="00855982">
      <w:pPr>
        <w:spacing w:after="0" w:line="240" w:lineRule="auto"/>
      </w:pPr>
      <w:r>
        <w:separator/>
      </w:r>
    </w:p>
  </w:footnote>
  <w:footnote w:type="continuationSeparator" w:id="0">
    <w:p w14:paraId="6D1BF0D2" w14:textId="77777777" w:rsidR="00B23CE6" w:rsidRDefault="00B23CE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E6"/>
    <w:rsid w:val="001D4362"/>
    <w:rsid w:val="00216D33"/>
    <w:rsid w:val="004E1C36"/>
    <w:rsid w:val="004F7824"/>
    <w:rsid w:val="00580138"/>
    <w:rsid w:val="00600A8E"/>
    <w:rsid w:val="007833A7"/>
    <w:rsid w:val="007F0E9D"/>
    <w:rsid w:val="00855982"/>
    <w:rsid w:val="00873FB2"/>
    <w:rsid w:val="009415B1"/>
    <w:rsid w:val="00A10484"/>
    <w:rsid w:val="00A37F65"/>
    <w:rsid w:val="00A56181"/>
    <w:rsid w:val="00B23CE6"/>
    <w:rsid w:val="00B84131"/>
    <w:rsid w:val="00C50AF6"/>
    <w:rsid w:val="00D31C10"/>
    <w:rsid w:val="00F37CDB"/>
    <w:rsid w:val="00F653A7"/>
    <w:rsid w:val="00F767C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F5DE"/>
  <w15:chartTrackingRefBased/>
  <w15:docId w15:val="{3EE4746D-3AB5-496E-904C-269DAD5F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55982"/>
  </w:style>
  <w:style w:type="character" w:customStyle="1" w:styleId="1Char">
    <w:name w:val="Επικεφαλίδα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Επικεφαλίδα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Επικεφαλίδα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Επικεφαλίδα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Επικεφαλίδα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7">
    <w:name w:val="TOC Heading"/>
    <w:basedOn w:val="1"/>
    <w:next w:val="a"/>
    <w:uiPriority w:val="39"/>
    <w:unhideWhenUsed/>
    <w:qFormat/>
    <w:pPr>
      <w:outlineLvl w:val="9"/>
    </w:pPr>
  </w:style>
  <w:style w:type="paragraph" w:styleId="a8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Κείμενο πλαισίου Char"/>
    <w:basedOn w:val="a0"/>
    <w:link w:val="a8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Σώμα κείμενου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0"/>
    <w:link w:val="31"/>
    <w:uiPriority w:val="99"/>
    <w:semiHidden/>
    <w:rsid w:val="001D4362"/>
    <w:rPr>
      <w:szCs w:val="16"/>
    </w:rPr>
  </w:style>
  <w:style w:type="character" w:styleId="a9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Κείμενο σχολίου Char"/>
    <w:basedOn w:val="a0"/>
    <w:link w:val="aa"/>
    <w:uiPriority w:val="99"/>
    <w:semiHidden/>
    <w:rsid w:val="001D4362"/>
    <w:rPr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Θέμα σχολίου Char"/>
    <w:basedOn w:val="Char3"/>
    <w:link w:val="ab"/>
    <w:uiPriority w:val="99"/>
    <w:semiHidden/>
    <w:rsid w:val="001D4362"/>
    <w:rPr>
      <w:b/>
      <w:bCs/>
      <w:szCs w:val="20"/>
    </w:rPr>
  </w:style>
  <w:style w:type="paragraph" w:styleId="ac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Χάρτης εγγράφου Char"/>
    <w:basedOn w:val="a0"/>
    <w:link w:val="ac"/>
    <w:uiPriority w:val="99"/>
    <w:semiHidden/>
    <w:rsid w:val="001D4362"/>
    <w:rPr>
      <w:rFonts w:ascii="Segoe UI" w:hAnsi="Segoe UI" w:cs="Segoe UI"/>
      <w:szCs w:val="16"/>
    </w:rPr>
  </w:style>
  <w:style w:type="paragraph" w:styleId="ad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Κείμενο σημείωσης τέλους Char"/>
    <w:basedOn w:val="a0"/>
    <w:link w:val="ad"/>
    <w:uiPriority w:val="99"/>
    <w:semiHidden/>
    <w:rsid w:val="001D4362"/>
    <w:rPr>
      <w:szCs w:val="20"/>
    </w:rPr>
  </w:style>
  <w:style w:type="paragraph" w:styleId="ae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Κείμενο υποσημείωσης Char"/>
    <w:basedOn w:val="a0"/>
    <w:link w:val="af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D4362"/>
    <w:rPr>
      <w:rFonts w:ascii="Consolas" w:hAnsi="Consolas"/>
      <w:szCs w:val="20"/>
    </w:rPr>
  </w:style>
  <w:style w:type="character" w:styleId="HTML1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0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Κείμενο μακροεντολής Char"/>
    <w:basedOn w:val="a0"/>
    <w:link w:val="af0"/>
    <w:uiPriority w:val="99"/>
    <w:semiHidden/>
    <w:rsid w:val="001D4362"/>
    <w:rPr>
      <w:rFonts w:ascii="Consolas" w:hAnsi="Consolas"/>
      <w:szCs w:val="20"/>
    </w:rPr>
  </w:style>
  <w:style w:type="paragraph" w:styleId="af1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Απλό κείμενο Char"/>
    <w:basedOn w:val="a0"/>
    <w:link w:val="af1"/>
    <w:uiPriority w:val="99"/>
    <w:semiHidden/>
    <w:rsid w:val="001D4362"/>
    <w:rPr>
      <w:rFonts w:ascii="Consolas" w:hAnsi="Consolas"/>
      <w:szCs w:val="21"/>
    </w:rPr>
  </w:style>
  <w:style w:type="paragraph" w:styleId="af2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-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-0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3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4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5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Έντονο απόσπ. Char"/>
    <w:basedOn w:val="a0"/>
    <w:link w:val="af5"/>
    <w:uiPriority w:val="30"/>
    <w:semiHidden/>
    <w:rsid w:val="00FD262C"/>
    <w:rPr>
      <w:i/>
      <w:iCs/>
      <w:color w:val="B35E06" w:themeColor="accent1" w:themeShade="BF"/>
    </w:rPr>
  </w:style>
  <w:style w:type="character" w:styleId="af6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7">
    <w:name w:val="Subtitle"/>
    <w:basedOn w:val="a"/>
    <w:next w:val="a"/>
    <w:link w:val="Charb"/>
    <w:uiPriority w:val="11"/>
    <w:qFormat/>
    <w:rsid w:val="00B23CE6"/>
    <w:pPr>
      <w:numPr>
        <w:ilvl w:val="1"/>
      </w:numPr>
    </w:pPr>
    <w:rPr>
      <w:rFonts w:cs="Times New Roman"/>
      <w:color w:val="5A5A5A" w:themeColor="text1" w:themeTint="A5"/>
      <w:spacing w:val="15"/>
      <w:lang w:eastAsia="el-GR"/>
    </w:rPr>
  </w:style>
  <w:style w:type="character" w:customStyle="1" w:styleId="Charb">
    <w:name w:val="Υπότιτλος Char"/>
    <w:basedOn w:val="a0"/>
    <w:link w:val="af7"/>
    <w:uiPriority w:val="11"/>
    <w:rsid w:val="00B23CE6"/>
    <w:rPr>
      <w:rFonts w:cs="Times New Roman"/>
      <w:color w:val="5A5A5A" w:themeColor="text1" w:themeTint="A5"/>
      <w:spacing w:val="15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F767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&#931;&#967;&#949;&#948;&#943;&#945;&#963;&#951;%20&#945;&#957;&#945;&#966;&#959;&#961;&#940;&#962;%20(&#954;&#949;&#957;&#972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Κρουστάλη Μαρία, e18084 mariakroust.mk.mk@gmail.com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5F0F4FBA-CAB6-4ED7-B438-33E5BCAC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αναφοράς (κενό)</Template>
  <TotalTime>20</TotalTime>
  <Pages>3</Pages>
  <Words>126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Διαδικτυακά και Φορητά Πληροφοριακά Συστήματα</dc:title>
  <dc:creator>maria</dc:creator>
  <cp:lastModifiedBy>mary kr</cp:lastModifiedBy>
  <cp:revision>16</cp:revision>
  <dcterms:created xsi:type="dcterms:W3CDTF">2021-06-05T17:18:00Z</dcterms:created>
  <dcterms:modified xsi:type="dcterms:W3CDTF">2021-06-06T01:25:00Z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